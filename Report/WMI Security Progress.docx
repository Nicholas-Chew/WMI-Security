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83AE2" w14:textId="0A74CBC5" w:rsidR="00D33686" w:rsidRDefault="00485B1E">
      <w:pPr>
        <w:pStyle w:val="Heading1"/>
        <w:rPr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 xml:space="preserve">NTU FYP - WMI Security </w:t>
      </w:r>
      <w:r w:rsidR="00B44E8F">
        <w:rPr>
          <w:rFonts w:hint="eastAsia"/>
          <w:lang w:eastAsia="zh-CN"/>
        </w:rPr>
        <w:t>Progression</w:t>
      </w:r>
    </w:p>
    <w:p w14:paraId="7C1AF94F" w14:textId="4513A32D" w:rsidR="003153AE" w:rsidRDefault="003153AE" w:rsidP="00185D0D">
      <w:pPr>
        <w:pStyle w:val="ListNumber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 xml:space="preserve">Research on the technical </w:t>
      </w:r>
      <w:r w:rsidR="008B5714">
        <w:rPr>
          <w:rFonts w:hint="eastAsia"/>
          <w:lang w:eastAsia="zh-CN"/>
        </w:rPr>
        <w:t xml:space="preserve">knowledge </w:t>
      </w:r>
      <w:r w:rsidR="000C655C">
        <w:rPr>
          <w:rFonts w:hint="eastAsia"/>
          <w:lang w:eastAsia="zh-CN"/>
        </w:rPr>
        <w:t>needed</w:t>
      </w:r>
      <w:r w:rsidR="008B5714">
        <w:rPr>
          <w:rFonts w:hint="eastAsia"/>
          <w:lang w:eastAsia="zh-CN"/>
        </w:rPr>
        <w:t xml:space="preserve"> to manipulate WMI </w:t>
      </w:r>
      <w:r w:rsidR="008B5714">
        <w:rPr>
          <w:lang w:eastAsia="zh-CN"/>
        </w:rPr>
        <w:t>–</w:t>
      </w:r>
      <w:r w:rsidR="008B5714">
        <w:rPr>
          <w:rFonts w:hint="eastAsia"/>
          <w:lang w:eastAsia="zh-CN"/>
        </w:rPr>
        <w:t xml:space="preserve"> Powe</w:t>
      </w:r>
      <w:r w:rsidR="00604AB3">
        <w:rPr>
          <w:rFonts w:hint="eastAsia"/>
          <w:lang w:eastAsia="zh-CN"/>
        </w:rPr>
        <w:t xml:space="preserve">Shell, VBScript, </w:t>
      </w:r>
      <w:r w:rsidR="005F4E76">
        <w:rPr>
          <w:rFonts w:hint="eastAsia"/>
          <w:lang w:eastAsia="zh-CN"/>
        </w:rPr>
        <w:t>WQL,etc.</w:t>
      </w:r>
    </w:p>
    <w:p w14:paraId="340F3079" w14:textId="2F9280E3" w:rsidR="00D33686" w:rsidRDefault="009A1F00" w:rsidP="00185D0D">
      <w:pPr>
        <w:pStyle w:val="ListNumber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 xml:space="preserve">Learnt Power Shell Manupulation and Scripting </w:t>
      </w:r>
      <w:r w:rsidR="003153AE">
        <w:rPr>
          <w:rFonts w:hint="eastAsia"/>
          <w:lang w:eastAsia="zh-CN"/>
        </w:rPr>
        <w:t>on Lynda</w:t>
      </w:r>
      <w:r w:rsidR="008B5714">
        <w:rPr>
          <w:rFonts w:hint="eastAsia"/>
          <w:lang w:eastAsia="zh-CN"/>
        </w:rPr>
        <w:t xml:space="preserve"> </w:t>
      </w:r>
      <w:r w:rsidR="008B5714">
        <w:rPr>
          <w:lang w:eastAsia="zh-CN"/>
        </w:rPr>
        <w:t>–</w:t>
      </w:r>
      <w:r w:rsidR="008B5714">
        <w:rPr>
          <w:rFonts w:hint="eastAsia"/>
          <w:lang w:eastAsia="zh-CN"/>
        </w:rPr>
        <w:t xml:space="preserve"> </w:t>
      </w:r>
      <w:r w:rsidR="00851D7E">
        <w:rPr>
          <w:rFonts w:hint="eastAsia"/>
          <w:lang w:eastAsia="zh-CN"/>
        </w:rPr>
        <w:t xml:space="preserve">Power Shell 5 </w:t>
      </w:r>
      <w:r w:rsidR="008B5714">
        <w:rPr>
          <w:rFonts w:hint="eastAsia"/>
          <w:lang w:eastAsia="zh-CN"/>
        </w:rPr>
        <w:t>Essential</w:t>
      </w:r>
      <w:r w:rsidR="00851D7E">
        <w:rPr>
          <w:rFonts w:hint="eastAsia"/>
          <w:lang w:eastAsia="zh-CN"/>
        </w:rPr>
        <w:t xml:space="preserve"> Training</w:t>
      </w:r>
    </w:p>
    <w:p w14:paraId="1EB9D3BC" w14:textId="6900DD60" w:rsidR="008B5714" w:rsidRDefault="008B5714" w:rsidP="00185D0D">
      <w:pPr>
        <w:pStyle w:val="ListNumber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 xml:space="preserve">Learnt Basic </w:t>
      </w:r>
      <w:r w:rsidR="00851D7E">
        <w:rPr>
          <w:rFonts w:hint="eastAsia"/>
          <w:lang w:eastAsia="zh-CN"/>
        </w:rPr>
        <w:t xml:space="preserve">VB Scripting on YouTube.com </w:t>
      </w:r>
      <w:r w:rsidR="00180C9E">
        <w:rPr>
          <w:lang w:eastAsia="zh-CN"/>
        </w:rPr>
        <w:t>–</w:t>
      </w:r>
      <w:r w:rsidR="00180C9E">
        <w:rPr>
          <w:rFonts w:hint="eastAsia"/>
          <w:lang w:eastAsia="zh-CN"/>
        </w:rPr>
        <w:t xml:space="preserve"> </w:t>
      </w:r>
      <w:r w:rsidR="000A42A8">
        <w:rPr>
          <w:rFonts w:hint="eastAsia"/>
          <w:lang w:eastAsia="zh-CN"/>
        </w:rPr>
        <w:t>VBScript Basic Series (official)</w:t>
      </w:r>
    </w:p>
    <w:p w14:paraId="13285A7E" w14:textId="797167A7" w:rsidR="009377EF" w:rsidRDefault="009377EF" w:rsidP="00185D0D">
      <w:pPr>
        <w:pStyle w:val="ListNumber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Research on basic WMI manipulation using software like PS, WMIC,</w:t>
      </w:r>
      <w:r w:rsidR="00602FC7">
        <w:rPr>
          <w:rFonts w:hint="eastAsia"/>
          <w:lang w:eastAsia="zh-CN"/>
        </w:rPr>
        <w:t xml:space="preserve"> </w:t>
      </w:r>
      <w:r w:rsidR="007601AF">
        <w:rPr>
          <w:rFonts w:hint="eastAsia"/>
          <w:lang w:eastAsia="zh-CN"/>
        </w:rPr>
        <w:t xml:space="preserve">wbemtest, WMI Explorer 2.0 </w:t>
      </w:r>
      <w:r w:rsidR="00602FC7">
        <w:rPr>
          <w:rFonts w:hint="eastAsia"/>
          <w:lang w:eastAsia="zh-CN"/>
        </w:rPr>
        <w:t xml:space="preserve">and </w:t>
      </w:r>
      <w:r w:rsidR="003129A4">
        <w:rPr>
          <w:rFonts w:hint="eastAsia"/>
          <w:lang w:eastAsia="zh-CN"/>
        </w:rPr>
        <w:t xml:space="preserve">Sapien WMI </w:t>
      </w:r>
      <w:r w:rsidR="00343323">
        <w:rPr>
          <w:rFonts w:hint="eastAsia"/>
          <w:lang w:eastAsia="zh-CN"/>
        </w:rPr>
        <w:t>Explorer</w:t>
      </w:r>
    </w:p>
    <w:p w14:paraId="51ED2EC7" w14:textId="77777777" w:rsidR="009377EF" w:rsidRDefault="009377EF" w:rsidP="004C6400">
      <w:pPr>
        <w:pStyle w:val="ListNumber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 xml:space="preserve">Research on WMI class manipulation </w:t>
      </w:r>
    </w:p>
    <w:p w14:paraId="49D0B1B0" w14:textId="439AF4D1" w:rsidR="00F51351" w:rsidRDefault="00F51351" w:rsidP="00185D0D">
      <w:pPr>
        <w:pStyle w:val="ListNumber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Research on WMI Consumer</w:t>
      </w:r>
      <w:r w:rsidR="002B1B37"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 xml:space="preserve"> Event </w:t>
      </w:r>
      <w:r w:rsidR="002B1B37">
        <w:rPr>
          <w:rFonts w:hint="eastAsia"/>
          <w:lang w:eastAsia="zh-CN"/>
        </w:rPr>
        <w:t>Filter and Consumer-Event Binding</w:t>
      </w:r>
    </w:p>
    <w:p w14:paraId="2AAED17D" w14:textId="65FE7D67" w:rsidR="002B1B37" w:rsidRDefault="009873B1" w:rsidP="00185D0D">
      <w:pPr>
        <w:pStyle w:val="ListNumber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Understand the technique and code of</w:t>
      </w:r>
      <w:r w:rsidR="00E77831">
        <w:rPr>
          <w:rFonts w:hint="eastAsia"/>
          <w:lang w:eastAsia="zh-CN"/>
        </w:rPr>
        <w:t xml:space="preserve"> </w:t>
      </w:r>
      <w:r w:rsidR="00415077" w:rsidRPr="00415077">
        <w:rPr>
          <w:lang w:eastAsia="zh-CN"/>
        </w:rPr>
        <w:t>APT29’s Fileless WMI and PowerShell Backdoors (POSHSPY)</w:t>
      </w:r>
      <w:r>
        <w:rPr>
          <w:rFonts w:hint="eastAsia"/>
          <w:lang w:eastAsia="zh-CN"/>
        </w:rPr>
        <w:t xml:space="preserve"> </w:t>
      </w:r>
      <w:r w:rsidR="002B1B37">
        <w:rPr>
          <w:rFonts w:hint="eastAsia"/>
          <w:lang w:eastAsia="zh-CN"/>
        </w:rPr>
        <w:t>Exploitation</w:t>
      </w:r>
      <w:r w:rsidR="008E5E06">
        <w:rPr>
          <w:rFonts w:hint="eastAsia"/>
          <w:lang w:eastAsia="zh-CN"/>
        </w:rPr>
        <w:t xml:space="preserve"> (Not fully understand yet)</w:t>
      </w:r>
    </w:p>
    <w:p w14:paraId="15D0BBDE" w14:textId="6CF4F31D" w:rsidR="002B1B37" w:rsidRDefault="0031747B" w:rsidP="00185D0D">
      <w:pPr>
        <w:pStyle w:val="ListNumber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Sourcing more article and information on WMI Security</w:t>
      </w:r>
    </w:p>
    <w:p w14:paraId="0C1F8D9C" w14:textId="77777777" w:rsidR="0031747B" w:rsidRDefault="0031747B" w:rsidP="0031747B">
      <w:pPr>
        <w:pStyle w:val="ListNumber"/>
        <w:numPr>
          <w:ilvl w:val="0"/>
          <w:numId w:val="0"/>
        </w:numPr>
        <w:ind w:left="432" w:hanging="432"/>
        <w:rPr>
          <w:lang w:eastAsia="zh-CN"/>
        </w:rPr>
      </w:pPr>
    </w:p>
    <w:p w14:paraId="318846B4" w14:textId="74B3B6D4" w:rsidR="0031747B" w:rsidRDefault="0031747B" w:rsidP="0031747B">
      <w:pPr>
        <w:pStyle w:val="Heading1"/>
        <w:rPr>
          <w:lang w:eastAsia="zh-CN"/>
        </w:rPr>
      </w:pPr>
      <w:r>
        <w:rPr>
          <w:rFonts w:hint="eastAsia"/>
          <w:lang w:eastAsia="zh-CN"/>
        </w:rPr>
        <w:t xml:space="preserve">What </w:t>
      </w:r>
      <w:r w:rsidR="008768CE">
        <w:rPr>
          <w:rFonts w:hint="eastAsia"/>
          <w:lang w:eastAsia="zh-CN"/>
        </w:rPr>
        <w:t>is</w:t>
      </w:r>
      <w:r w:rsidR="00171D40">
        <w:rPr>
          <w:rFonts w:hint="eastAsia"/>
          <w:lang w:eastAsia="zh-CN"/>
        </w:rPr>
        <w:t xml:space="preserve"> done</w:t>
      </w:r>
      <w:r w:rsidR="008768CE">
        <w:rPr>
          <w:rFonts w:hint="eastAsia"/>
          <w:lang w:eastAsia="zh-CN"/>
        </w:rPr>
        <w:t>/can be done now?</w:t>
      </w:r>
    </w:p>
    <w:p w14:paraId="38DD8C98" w14:textId="4B6935AF" w:rsidR="00D52D59" w:rsidRDefault="00185D0D" w:rsidP="00185D0D">
      <w:pPr>
        <w:pStyle w:val="ListNumber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 xml:space="preserve">Using WMI to </w:t>
      </w:r>
      <w:r w:rsidR="00745122">
        <w:rPr>
          <w:rFonts w:hint="eastAsia"/>
          <w:lang w:eastAsia="zh-CN"/>
        </w:rPr>
        <w:t xml:space="preserve">retrieve sensitive information like process </w:t>
      </w:r>
      <w:r w:rsidR="008B7B56">
        <w:rPr>
          <w:rFonts w:hint="eastAsia"/>
          <w:lang w:eastAsia="zh-CN"/>
        </w:rPr>
        <w:t xml:space="preserve">and Service information, </w:t>
      </w:r>
      <w:r w:rsidR="00745122">
        <w:rPr>
          <w:rFonts w:hint="eastAsia"/>
          <w:lang w:eastAsia="zh-CN"/>
        </w:rPr>
        <w:t>OS information,</w:t>
      </w:r>
      <w:r w:rsidR="008B7B56">
        <w:rPr>
          <w:rFonts w:hint="eastAsia"/>
          <w:lang w:eastAsia="zh-CN"/>
        </w:rPr>
        <w:t xml:space="preserve"> BIOS info, Program installed</w:t>
      </w:r>
      <w:r w:rsidR="00686769">
        <w:rPr>
          <w:rFonts w:hint="eastAsia"/>
          <w:lang w:eastAsia="zh-CN"/>
        </w:rPr>
        <w:t xml:space="preserve">, Disk info, </w:t>
      </w:r>
      <w:r w:rsidR="00D80E50">
        <w:rPr>
          <w:rFonts w:hint="eastAsia"/>
          <w:lang w:eastAsia="zh-CN"/>
        </w:rPr>
        <w:t xml:space="preserve">VM detection, </w:t>
      </w:r>
      <w:r w:rsidR="00686769">
        <w:rPr>
          <w:rFonts w:hint="eastAsia"/>
          <w:lang w:eastAsia="zh-CN"/>
        </w:rPr>
        <w:t xml:space="preserve"> </w:t>
      </w:r>
      <w:r w:rsidR="00A36A49">
        <w:rPr>
          <w:rFonts w:hint="eastAsia"/>
          <w:lang w:eastAsia="zh-CN"/>
        </w:rPr>
        <w:t xml:space="preserve">etc. There are </w:t>
      </w:r>
      <w:r w:rsidR="00F51DCC">
        <w:rPr>
          <w:rFonts w:hint="eastAsia"/>
          <w:lang w:eastAsia="zh-CN"/>
        </w:rPr>
        <w:t>more than 8000</w:t>
      </w:r>
      <w:r w:rsidR="00A36A49">
        <w:rPr>
          <w:rFonts w:hint="eastAsia"/>
          <w:lang w:eastAsia="zh-CN"/>
        </w:rPr>
        <w:t xml:space="preserve"> </w:t>
      </w:r>
      <w:r w:rsidR="00F51DCC">
        <w:rPr>
          <w:rFonts w:hint="eastAsia"/>
          <w:lang w:eastAsia="zh-CN"/>
        </w:rPr>
        <w:t>WMI classes , so there are a very large amount of data that we can retrieve.</w:t>
      </w:r>
      <w:r w:rsidR="00C7517F">
        <w:rPr>
          <w:rFonts w:hint="eastAsia"/>
          <w:lang w:eastAsia="zh-CN"/>
        </w:rPr>
        <w:t xml:space="preserve"> </w:t>
      </w:r>
    </w:p>
    <w:p w14:paraId="1E71B7A0" w14:textId="77777777" w:rsidR="00A01DE3" w:rsidRDefault="00A01DE3" w:rsidP="00A01DE3">
      <w:pPr>
        <w:pStyle w:val="ListNumber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Create a WMI based-script to maliciously manipulate all internet browser (Chrome,Firefox,IE and etc.) to open an infected page on lunching broswer. Adding malicious URL at the back of the run path.</w:t>
      </w:r>
    </w:p>
    <w:p w14:paraId="1C93723D" w14:textId="023545E2" w:rsidR="008E5E06" w:rsidRDefault="0050650F" w:rsidP="00A01DE3">
      <w:pPr>
        <w:pStyle w:val="ListNumber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 xml:space="preserve">Inject Payload </w:t>
      </w:r>
      <w:r w:rsidR="008E5E06">
        <w:rPr>
          <w:rFonts w:hint="eastAsia"/>
          <w:lang w:eastAsia="zh-CN"/>
        </w:rPr>
        <w:t xml:space="preserve">into WMI classes. </w:t>
      </w:r>
      <w:r>
        <w:rPr>
          <w:rFonts w:hint="eastAsia"/>
          <w:lang w:eastAsia="zh-CN"/>
        </w:rPr>
        <w:t>Can be encrypted</w:t>
      </w:r>
      <w:r w:rsidR="008E5E06">
        <w:rPr>
          <w:rFonts w:hint="eastAsia"/>
          <w:lang w:eastAsia="zh-CN"/>
        </w:rPr>
        <w:t xml:space="preserve"> Shell code </w:t>
      </w:r>
      <w:r>
        <w:rPr>
          <w:rFonts w:hint="eastAsia"/>
          <w:lang w:eastAsia="zh-CN"/>
        </w:rPr>
        <w:t>that listens to C2 Server</w:t>
      </w:r>
      <w:r w:rsidR="00224F6B">
        <w:rPr>
          <w:rFonts w:hint="eastAsia"/>
          <w:lang w:eastAsia="zh-CN"/>
        </w:rPr>
        <w:t>.</w:t>
      </w:r>
    </w:p>
    <w:p w14:paraId="0B9E2F46" w14:textId="7AC8A682" w:rsidR="00A01DE3" w:rsidRDefault="00C7517F" w:rsidP="00A01DE3">
      <w:pPr>
        <w:pStyle w:val="ListNumber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Create Event filter, Consumer </w:t>
      </w:r>
      <w:r w:rsidR="00D80E50">
        <w:rPr>
          <w:rFonts w:hint="eastAsia"/>
          <w:lang w:eastAsia="zh-CN"/>
        </w:rPr>
        <w:t>and Event-Filter Binding.</w:t>
      </w:r>
      <w:r w:rsidR="00614FF8">
        <w:rPr>
          <w:rFonts w:hint="eastAsia"/>
          <w:lang w:eastAsia="zh-CN"/>
        </w:rPr>
        <w:t xml:space="preserve"> Create a script using VBScript to listen on a </w:t>
      </w:r>
      <w:r w:rsidR="00AA492B">
        <w:rPr>
          <w:rFonts w:hint="eastAsia"/>
          <w:lang w:eastAsia="zh-CN"/>
        </w:rPr>
        <w:t xml:space="preserve">C2 Server on Startup Event ( </w:t>
      </w:r>
      <w:r w:rsidR="00E77831">
        <w:rPr>
          <w:rFonts w:hint="eastAsia"/>
          <w:lang w:eastAsia="zh-CN"/>
        </w:rPr>
        <w:t>Currently expermenting</w:t>
      </w:r>
      <w:r w:rsidR="00AA492B">
        <w:rPr>
          <w:rFonts w:hint="eastAsia"/>
          <w:lang w:eastAsia="zh-CN"/>
        </w:rPr>
        <w:t xml:space="preserve"> this )</w:t>
      </w:r>
    </w:p>
    <w:p w14:paraId="50C6A6C6" w14:textId="77777777" w:rsidR="00224F6B" w:rsidRDefault="00224F6B" w:rsidP="00224F6B">
      <w:pPr>
        <w:pStyle w:val="ListNumber"/>
        <w:numPr>
          <w:ilvl w:val="0"/>
          <w:numId w:val="0"/>
        </w:numPr>
        <w:ind w:left="432" w:hanging="432"/>
        <w:rPr>
          <w:lang w:eastAsia="zh-CN"/>
        </w:rPr>
      </w:pPr>
    </w:p>
    <w:p w14:paraId="02773F86" w14:textId="0D3054AB" w:rsidR="00224F6B" w:rsidRDefault="00224F6B" w:rsidP="00224F6B">
      <w:pPr>
        <w:pStyle w:val="Heading1"/>
        <w:rPr>
          <w:lang w:eastAsia="zh-CN"/>
        </w:rPr>
      </w:pPr>
      <w:r>
        <w:rPr>
          <w:rFonts w:hint="eastAsia"/>
          <w:lang w:eastAsia="zh-CN"/>
        </w:rPr>
        <w:t xml:space="preserve">Problem </w:t>
      </w:r>
      <w:r w:rsidR="00297661">
        <w:rPr>
          <w:rFonts w:hint="eastAsia"/>
          <w:lang w:eastAsia="zh-CN"/>
        </w:rPr>
        <w:t>F</w:t>
      </w:r>
      <w:r>
        <w:rPr>
          <w:rFonts w:hint="eastAsia"/>
          <w:lang w:eastAsia="zh-CN"/>
        </w:rPr>
        <w:t>aced / Bottle Neck</w:t>
      </w:r>
    </w:p>
    <w:p w14:paraId="156B2A1D" w14:textId="0609B547" w:rsidR="00694E90" w:rsidRDefault="00224F6B" w:rsidP="00DD79D8">
      <w:pPr>
        <w:pStyle w:val="ListParagraph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All the above mentioned technique can only be achieve</w:t>
      </w:r>
      <w:r w:rsidRPr="007976AA">
        <w:rPr>
          <w:rFonts w:hint="eastAsia"/>
          <w:b/>
          <w:lang w:eastAsia="zh-CN"/>
        </w:rPr>
        <w:t xml:space="preserve"> </w:t>
      </w:r>
      <w:r w:rsidR="00BC57DA" w:rsidRPr="007976AA">
        <w:rPr>
          <w:rFonts w:hint="eastAsia"/>
          <w:b/>
          <w:lang w:eastAsia="zh-CN"/>
        </w:rPr>
        <w:t xml:space="preserve">IF </w:t>
      </w:r>
      <w:r w:rsidR="007976AA">
        <w:rPr>
          <w:rFonts w:hint="eastAsia"/>
          <w:b/>
          <w:lang w:eastAsia="zh-CN"/>
        </w:rPr>
        <w:t xml:space="preserve">AND ONLY IF </w:t>
      </w:r>
      <w:r w:rsidR="007976AA">
        <w:rPr>
          <w:rFonts w:hint="eastAsia"/>
          <w:lang w:eastAsia="zh-CN"/>
        </w:rPr>
        <w:t xml:space="preserve"> I have the privilege credential / access to the system itself. </w:t>
      </w:r>
      <w:r w:rsidR="00694E90">
        <w:rPr>
          <w:rFonts w:hint="eastAsia"/>
          <w:lang w:eastAsia="zh-CN"/>
        </w:rPr>
        <w:t xml:space="preserve"> </w:t>
      </w:r>
    </w:p>
    <w:p w14:paraId="11C42323" w14:textId="75321321" w:rsidR="00343A5F" w:rsidRPr="00694E90" w:rsidRDefault="00E90304" w:rsidP="00DD79D8">
      <w:pPr>
        <w:pStyle w:val="ListParagraph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 xml:space="preserve">Microsoft do not provide a full documentation on the </w:t>
      </w:r>
      <w:r w:rsidR="00124036">
        <w:rPr>
          <w:rFonts w:hint="eastAsia"/>
          <w:lang w:eastAsia="zh-CN"/>
        </w:rPr>
        <w:t>usage, Architecture and</w:t>
      </w:r>
      <w:r w:rsidR="00702439">
        <w:rPr>
          <w:rFonts w:hint="eastAsia"/>
          <w:lang w:eastAsia="zh-CN"/>
        </w:rPr>
        <w:t xml:space="preserve"> </w:t>
      </w:r>
      <w:r w:rsidR="00124036">
        <w:rPr>
          <w:rFonts w:hint="eastAsia"/>
          <w:lang w:eastAsia="zh-CN"/>
        </w:rPr>
        <w:t xml:space="preserve">class infomation </w:t>
      </w:r>
      <w:r w:rsidR="00702439">
        <w:rPr>
          <w:rFonts w:hint="eastAsia"/>
          <w:lang w:eastAsia="zh-CN"/>
        </w:rPr>
        <w:t>related to WMI. Most documentation are not complete.</w:t>
      </w:r>
    </w:p>
    <w:p w14:paraId="26676B9A" w14:textId="77777777" w:rsidR="00D52D59" w:rsidRDefault="00D52D59" w:rsidP="004C6400">
      <w:pPr>
        <w:pStyle w:val="ListNumber"/>
        <w:numPr>
          <w:ilvl w:val="0"/>
          <w:numId w:val="0"/>
        </w:numPr>
        <w:ind w:left="432" w:hanging="432"/>
        <w:rPr>
          <w:lang w:eastAsia="zh-CN"/>
        </w:rPr>
      </w:pPr>
    </w:p>
    <w:p w14:paraId="3DACF742" w14:textId="77777777" w:rsidR="008768CE" w:rsidRPr="008768CE" w:rsidRDefault="008768CE" w:rsidP="008768CE">
      <w:pPr>
        <w:rPr>
          <w:lang w:eastAsia="zh-CN"/>
        </w:rPr>
      </w:pPr>
    </w:p>
    <w:sectPr w:rsidR="008768CE" w:rsidRPr="008768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ACE11" w14:textId="77777777" w:rsidR="00381813" w:rsidRDefault="00381813">
      <w:pPr>
        <w:spacing w:after="0" w:line="240" w:lineRule="auto"/>
      </w:pPr>
      <w:r>
        <w:separator/>
      </w:r>
    </w:p>
    <w:p w14:paraId="4CB05AA9" w14:textId="77777777" w:rsidR="00381813" w:rsidRDefault="00381813"/>
    <w:p w14:paraId="2492E23C" w14:textId="77777777" w:rsidR="00381813" w:rsidRDefault="00381813"/>
  </w:endnote>
  <w:endnote w:type="continuationSeparator" w:id="0">
    <w:p w14:paraId="70B9AA9B" w14:textId="77777777" w:rsidR="00381813" w:rsidRDefault="00381813">
      <w:pPr>
        <w:spacing w:after="0" w:line="240" w:lineRule="auto"/>
      </w:pPr>
      <w:r>
        <w:continuationSeparator/>
      </w:r>
    </w:p>
    <w:p w14:paraId="1DD2FFE3" w14:textId="77777777" w:rsidR="00381813" w:rsidRDefault="00381813"/>
    <w:p w14:paraId="42AF5971" w14:textId="77777777" w:rsidR="00381813" w:rsidRDefault="003818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659FA" w14:textId="77777777" w:rsidR="00D33686" w:rsidRDefault="00D336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821A35" w14:textId="471A8A9C" w:rsidR="00D33686" w:rsidRDefault="00171D4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5E3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11189" w14:textId="77777777" w:rsidR="00D33686" w:rsidRDefault="00D336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3FA9C" w14:textId="77777777" w:rsidR="00381813" w:rsidRDefault="00381813">
      <w:pPr>
        <w:spacing w:after="0" w:line="240" w:lineRule="auto"/>
      </w:pPr>
      <w:r>
        <w:separator/>
      </w:r>
    </w:p>
    <w:p w14:paraId="0361FD01" w14:textId="77777777" w:rsidR="00381813" w:rsidRDefault="00381813"/>
    <w:p w14:paraId="6133CA08" w14:textId="77777777" w:rsidR="00381813" w:rsidRDefault="00381813"/>
  </w:footnote>
  <w:footnote w:type="continuationSeparator" w:id="0">
    <w:p w14:paraId="4A21F830" w14:textId="77777777" w:rsidR="00381813" w:rsidRDefault="00381813">
      <w:pPr>
        <w:spacing w:after="0" w:line="240" w:lineRule="auto"/>
      </w:pPr>
      <w:r>
        <w:continuationSeparator/>
      </w:r>
    </w:p>
    <w:p w14:paraId="143B1545" w14:textId="77777777" w:rsidR="00381813" w:rsidRDefault="00381813"/>
    <w:p w14:paraId="39ABA4A6" w14:textId="77777777" w:rsidR="00381813" w:rsidRDefault="003818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81D5A" w14:textId="77777777" w:rsidR="00D33686" w:rsidRDefault="00D336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6E11A" w14:textId="77777777" w:rsidR="00D33686" w:rsidRDefault="00D336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B7969" w14:textId="77777777" w:rsidR="00D33686" w:rsidRDefault="00D336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5E52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04C10640"/>
    <w:multiLevelType w:val="hybridMultilevel"/>
    <w:tmpl w:val="D7B84A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1A34B0"/>
    <w:multiLevelType w:val="hybridMultilevel"/>
    <w:tmpl w:val="0D502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D7C96"/>
    <w:multiLevelType w:val="hybridMultilevel"/>
    <w:tmpl w:val="BB761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6D48F3"/>
    <w:multiLevelType w:val="hybridMultilevel"/>
    <w:tmpl w:val="8C2E5D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C2451"/>
    <w:multiLevelType w:val="hybridMultilevel"/>
    <w:tmpl w:val="FFC6D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179A9"/>
    <w:multiLevelType w:val="hybridMultilevel"/>
    <w:tmpl w:val="616CD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9"/>
    <w:lvlOverride w:ilvl="0">
      <w:startOverride w:val="1"/>
    </w:lvlOverride>
  </w:num>
  <w:num w:numId="13">
    <w:abstractNumId w:val="14"/>
  </w:num>
  <w:num w:numId="14">
    <w:abstractNumId w:val="17"/>
  </w:num>
  <w:num w:numId="15">
    <w:abstractNumId w:val="15"/>
  </w:num>
  <w:num w:numId="16">
    <w:abstractNumId w:val="10"/>
  </w:num>
  <w:num w:numId="17">
    <w:abstractNumId w:val="11"/>
  </w:num>
  <w:num w:numId="18">
    <w:abstractNumId w:val="16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B1E"/>
    <w:rsid w:val="000A42A8"/>
    <w:rsid w:val="000C655C"/>
    <w:rsid w:val="00124036"/>
    <w:rsid w:val="00170ABD"/>
    <w:rsid w:val="00171D40"/>
    <w:rsid w:val="00180C9E"/>
    <w:rsid w:val="00185D0D"/>
    <w:rsid w:val="001E3E0C"/>
    <w:rsid w:val="00224F6B"/>
    <w:rsid w:val="0023395C"/>
    <w:rsid w:val="00297661"/>
    <w:rsid w:val="002A53EC"/>
    <w:rsid w:val="002B1B37"/>
    <w:rsid w:val="00307774"/>
    <w:rsid w:val="003129A4"/>
    <w:rsid w:val="003153AE"/>
    <w:rsid w:val="0031747B"/>
    <w:rsid w:val="00343323"/>
    <w:rsid w:val="00343A5F"/>
    <w:rsid w:val="00381813"/>
    <w:rsid w:val="00415077"/>
    <w:rsid w:val="00445E39"/>
    <w:rsid w:val="00485B1E"/>
    <w:rsid w:val="00497C2C"/>
    <w:rsid w:val="0050650F"/>
    <w:rsid w:val="005517F8"/>
    <w:rsid w:val="005F4E76"/>
    <w:rsid w:val="00602FC7"/>
    <w:rsid w:val="00604AB3"/>
    <w:rsid w:val="00614FF8"/>
    <w:rsid w:val="00686769"/>
    <w:rsid w:val="00694E90"/>
    <w:rsid w:val="006E5561"/>
    <w:rsid w:val="00702439"/>
    <w:rsid w:val="00745122"/>
    <w:rsid w:val="007601AF"/>
    <w:rsid w:val="007976AA"/>
    <w:rsid w:val="008130CF"/>
    <w:rsid w:val="00851D7E"/>
    <w:rsid w:val="008768CE"/>
    <w:rsid w:val="008B5714"/>
    <w:rsid w:val="008B7B56"/>
    <w:rsid w:val="008E5E06"/>
    <w:rsid w:val="009329CC"/>
    <w:rsid w:val="009377EF"/>
    <w:rsid w:val="009873B1"/>
    <w:rsid w:val="009A1F00"/>
    <w:rsid w:val="00A01DE3"/>
    <w:rsid w:val="00A36A49"/>
    <w:rsid w:val="00A86F61"/>
    <w:rsid w:val="00AA492B"/>
    <w:rsid w:val="00B44E8F"/>
    <w:rsid w:val="00BC57DA"/>
    <w:rsid w:val="00C7517F"/>
    <w:rsid w:val="00CF34DB"/>
    <w:rsid w:val="00D33686"/>
    <w:rsid w:val="00D52D59"/>
    <w:rsid w:val="00D71ED1"/>
    <w:rsid w:val="00D80E50"/>
    <w:rsid w:val="00DD79D8"/>
    <w:rsid w:val="00E051CC"/>
    <w:rsid w:val="00E77831"/>
    <w:rsid w:val="00E90304"/>
    <w:rsid w:val="00ED54F9"/>
    <w:rsid w:val="00F51351"/>
    <w:rsid w:val="00F5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3D85A"/>
  <w15:chartTrackingRefBased/>
  <w15:docId w15:val="{5C5AAB53-9FE4-8942-BF50-1E484C9A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7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6E151F3-7B8A-3043-957E-983D3E6F4BBE%7dtf50002046.dotx" TargetMode="External" 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%7b16E151F3-7B8A-3043-957E-983D3E6F4BBE%7dtf50002046.dotx</Template>
  <TotalTime>0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#CHEW ZHI JIE#</dc:creator>
  <cp:keywords/>
  <dc:description/>
  <cp:lastModifiedBy>Chew Zhi Jie</cp:lastModifiedBy>
  <cp:revision>2</cp:revision>
  <dcterms:created xsi:type="dcterms:W3CDTF">2017-09-14T08:17:00Z</dcterms:created>
  <dcterms:modified xsi:type="dcterms:W3CDTF">2017-09-14T08:17:00Z</dcterms:modified>
</cp:coreProperties>
</file>